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1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-240030</wp:posOffset>
                </wp:positionH>
                <wp:positionV relativeFrom="paragraph">
                  <wp:posOffset>-482600</wp:posOffset>
                </wp:positionV>
                <wp:extent cx="798830" cy="845185"/>
                <wp:effectExtent l="0" t="0" r="0" b="0"/>
                <wp:wrapNone/>
                <wp:docPr id="2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20" cy="844560"/>
                        </a:xfrm>
                      </wpg:grpSpPr>
                      <wps:wsp>
                        <wps:cNvSpPr/>
                        <wps:spPr>
                          <a:xfrm>
                            <a:off x="2722320" y="61236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5" h="2346">
                                <a:moveTo>
                                  <a:pt x="1426" y="0"/>
                                </a:moveTo>
                                <a:lnTo>
                                  <a:pt x="0" y="2345"/>
                                </a:lnTo>
                                <a:lnTo>
                                  <a:pt x="1426" y="2345"/>
                                </a:lnTo>
                                <a:lnTo>
                                  <a:pt x="1784" y="1803"/>
                                </a:lnTo>
                                <a:lnTo>
                                  <a:pt x="531" y="1803"/>
                                </a:lnTo>
                                <a:lnTo>
                                  <a:pt x="1605" y="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96360" y="612360"/>
                            <a:ext cx="424440" cy="59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79" h="1646">
                                <a:moveTo>
                                  <a:pt x="999" y="0"/>
                                </a:moveTo>
                                <a:lnTo>
                                  <a:pt x="1178" y="0"/>
                                </a:lnTo>
                                <a:lnTo>
                                  <a:pt x="179" y="1645"/>
                                </a:lnTo>
                                <a:lnTo>
                                  <a:pt x="0" y="1645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pt;margin-top:-38pt;width:62.8pt;height:66.4pt" coordorigin="-378,-760" coordsize="1256,1328">
                <v:shape id="shape_0" ID="Freeform 105" fillcolor="#058eff" stroked="f" style="position:absolute;left:-378;top:-760;width:1011;height:1329">
                  <w10:wrap type="none"/>
                  <v:fill o:detectmouseclick="t" type="solid" color2="#fa7100"/>
                  <v:stroke color="#3465a4" joinstyle="round" endcap="flat"/>
                </v:shape>
                <v:shape id="shape_0" ID="Freeform 106" fillcolor="#058eff" stroked="f" style="position:absolute;left:211;top:-760;width:667;height:932">
                  <w10:wrap type="none"/>
                  <v:fill o:detectmouseclick="t" type="solid" color2="#fa710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3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7856280" y="1102320"/>
                            <a:ext cx="622800" cy="19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0" h="546">
                                <a:moveTo>
                                  <a:pt x="883" y="545"/>
                                </a:moveTo>
                                <a:lnTo>
                                  <a:pt x="1391" y="545"/>
                                </a:lnTo>
                                <a:lnTo>
                                  <a:pt x="1729" y="0"/>
                                </a:lnTo>
                                <a:lnTo>
                                  <a:pt x="332" y="0"/>
                                </a:lnTo>
                                <a:lnTo>
                                  <a:pt x="0" y="541"/>
                                </a:lnTo>
                                <a:lnTo>
                                  <a:pt x="883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21800" y="1351080"/>
                            <a:ext cx="403920" cy="56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22" h="1556">
                                <a:moveTo>
                                  <a:pt x="956" y="0"/>
                                </a:moveTo>
                                <a:lnTo>
                                  <a:pt x="1121" y="0"/>
                                </a:lnTo>
                                <a:lnTo>
                                  <a:pt x="171" y="1555"/>
                                </a:lnTo>
                                <a:lnTo>
                                  <a:pt x="0" y="1555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31360" y="135108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1" h="1556">
                                <a:moveTo>
                                  <a:pt x="943" y="0"/>
                                </a:moveTo>
                                <a:lnTo>
                                  <a:pt x="1110" y="0"/>
                                </a:lnTo>
                                <a:lnTo>
                                  <a:pt x="166" y="1555"/>
                                </a:lnTo>
                                <a:lnTo>
                                  <a:pt x="0" y="1555"/>
                                </a:lnTo>
                                <a:lnTo>
                                  <a:pt x="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pt;height:63.6pt" coordorigin="7510,12" coordsize="1176,1272">
                <v:shape id="shape_0" ID="Freeform 101" fillcolor="#058eff" stroked="f" style="position:absolute;left:7707;top:12;width:979;height:308">
                  <w10:wrap type="none"/>
                  <v:fill o:detectmouseclick="t" type="solid" color2="#fa7100"/>
                  <v:stroke color="#3465a4" joinstyle="round" endcap="flat"/>
                </v:shape>
                <v:shape id="shape_0" ID="Freeform 102" fillcolor="#058eff" stroked="f" style="position:absolute;left:7810;top:404;width:635;height:881">
                  <w10:wrap type="none"/>
                  <v:fill o:detectmouseclick="t" type="solid" color2="#fa7100"/>
                  <v:stroke color="#3465a4" joinstyle="round" endcap="flat"/>
                </v:shape>
                <v:shape id="shape_0" ID="Freeform 103" fillcolor="#058eff" stroked="f" style="position:absolute;left:7510;top:404;width:629;height:881">
                  <w10:wrap type="none"/>
                  <v:fill o:detectmouseclick="t" type="solid" color2="#fa7100"/>
                  <v:stroke color="#3465a4" joinstyle="round" endcap="flat"/>
                </v:shape>
              </v:group>
            </w:pict>
          </mc:Fallback>
        </mc:AlternateContent>
      </w:r>
      <w:r>
        <w:rPr>
          <w:rFonts w:cs="Arial" w:ascii="Arial" w:hAnsi="Arial"/>
          <w:sz w:val="18"/>
        </w:rPr>
        <w:t>.</w:t>
      </w:r>
      <w:r>
        <w:rPr>
          <w:rFonts w:cs="Arial" w:ascii="Arial" w:hAnsi="Arial"/>
          <w:sz w:val="18"/>
        </w:rPr>
        <w:t>/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431800</wp:posOffset>
                </wp:positionH>
                <wp:positionV relativeFrom="paragraph">
                  <wp:posOffset>635</wp:posOffset>
                </wp:positionV>
                <wp:extent cx="4616450" cy="12319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1231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Report: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LIBRARY MANAGEMENT SYSTEM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63.5pt;height:97pt;mso-wrap-distance-left:9pt;mso-wrap-distance-right:9pt;mso-wrap-distance-top:0pt;mso-wrap-distance-bottom:0pt;margin-top:0pt;mso-position-vertical-relative:text;margin-left:3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Report: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LIBRARY MANAGEMENT SYSTEM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pict>
          <v:group id="shape_0" style="position:absolute;margin-left:-44.2pt;margin-top:537.15pt;width:384.7pt;height:66.95pt" coordorigin="-884,10743" coordsize="7694,1339">
            <v:shape id="shape_0" ID="Text Box 107" stroked="f" style="position:absolute;left:-884;top:10743;width:7694;height:1339">
              <v:textbox>
                <w:txbxContent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>Version Number: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>Team Members :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 xml:space="preserve">Team No: 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 xml:space="preserve">Module: Model Based System Engineering 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</w:txbxContent>
              </v:textbox>
              <w10:wrap type="none"/>
              <v:fill o:detectmouseclick="t" on="false"/>
              <v:stroke color="#3465a4" joinstyle="round" endcap="flat"/>
            </v:shape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-884;top:10743;width:7694;height:1339;rotation:360" type="shapetype_202">
              <v:textbox>
                <w:txbxContent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>Version Number: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>Team Members :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 xml:space="preserve">Team No: 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sz w:val="24"/>
                        <w:bCs/>
                        <w:rFonts w:ascii="Arial" w:hAnsi="Arial" w:cs="Arial"/>
                        <w:lang w:bidi="ar-SA"/>
                      </w:rPr>
                      <w:t xml:space="preserve">Module: Model Based System Engineering 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Cs w:val="20"/>
                        <w:lang w:bidi="ar-SA"/>
                      </w:rPr>
                    </w:r>
                  </w:p>
                </w:txbxContent>
              </v:textbox>
              <w10:wrap type="square"/>
              <v:fill o:detectmouseclick="t" on="false"/>
            </v:shape>
          </v:group>
        </w:pict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6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72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7"/>
        <w:gridCol w:w="1054"/>
        <w:gridCol w:w="1755"/>
        <w:gridCol w:w="1598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Arial" w:hAnsi="Arial" w:cs="Arial"/>
                <w:sz w:val="20"/>
                <w:szCs w:val="24"/>
                <w:lang w:bidi="ar-SA"/>
              </w:rPr>
            </w:pPr>
            <w:r>
              <w:rPr>
                <w:rFonts w:cs="Arial"/>
                <w:sz w:val="20"/>
                <w:szCs w:val="24"/>
                <w:lang w:bidi="ar-SA"/>
              </w:rPr>
              <w:t>31-03-22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SUBHASHREE SAMANTARAY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Document History</w:t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  <w:id w:val="1958321540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Toc513545819"/>
      <w:bookmarkStart w:id="1" w:name="_Toc311197302"/>
      <w:bookmarkStart w:id="2" w:name="_Toc229764175"/>
      <w:bookmarkStart w:id="3" w:name="_Toc229759047"/>
      <w:bookmarkStart w:id="4" w:name="_Toc513545819"/>
      <w:bookmarkStart w:id="5" w:name="_Toc311197302"/>
      <w:bookmarkStart w:id="6" w:name="_Toc229764175"/>
      <w:bookmarkStart w:id="7" w:name="_Toc229759047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704129373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 xml:space="preserve">Learning Report – MBSE 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<Relationship Id="rId14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180</TotalTime>
  <Application>LibreOffice/6.4.7.2$Linux_X86_64 LibreOffice_project/40$Build-2</Application>
  <Pages>2</Pages>
  <Words>38</Words>
  <Characters>233</Characters>
  <CharactersWithSpaces>260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2022-04-01T23:13:54Z</dcterms:modified>
  <cp:revision>25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